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726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  <w:gridCol w:w="6470"/>
      </w:tblGrid>
      <w:tr w:rsidR="008D0BEA" w:rsidTr="00DB037E">
        <w:trPr>
          <w:trHeight w:val="4410"/>
        </w:trPr>
        <w:tc>
          <w:tcPr>
            <w:tcW w:w="3600" w:type="dxa"/>
            <w:vAlign w:val="bottom"/>
          </w:tcPr>
          <w:p w:rsidR="008D0BEA" w:rsidRDefault="008D0BEA" w:rsidP="008D0BEA">
            <w:pPr>
              <w:tabs>
                <w:tab w:val="left" w:pos="990"/>
              </w:tabs>
              <w:jc w:val="center"/>
            </w:pPr>
            <w:bookmarkStart w:id="0" w:name="_GoBack"/>
            <w:bookmarkEnd w:id="0"/>
          </w:p>
        </w:tc>
        <w:tc>
          <w:tcPr>
            <w:tcW w:w="720" w:type="dxa"/>
          </w:tcPr>
          <w:p w:rsidR="008D0BEA" w:rsidRDefault="008D0BEA" w:rsidP="008D0BEA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8D0BEA" w:rsidRDefault="008D0BEA" w:rsidP="008D0BEA">
            <w:pPr>
              <w:pStyle w:val="Title"/>
            </w:pPr>
            <w:r>
              <w:t>ARKA ADHIKARY</w:t>
            </w:r>
          </w:p>
          <w:p w:rsidR="008D0BEA" w:rsidRPr="00002231" w:rsidRDefault="008D0BEA" w:rsidP="008D0BEA">
            <w:pPr>
              <w:pStyle w:val="Subtitle"/>
              <w:rPr>
                <w:rFonts w:asciiTheme="majorHAnsi" w:hAnsiTheme="majorHAnsi" w:cs="Arial"/>
                <w:u w:val="single"/>
              </w:rPr>
            </w:pPr>
            <w:r w:rsidRPr="00D61539">
              <w:rPr>
                <w:rFonts w:asciiTheme="majorHAnsi" w:hAnsiTheme="majorHAnsi" w:cs="Arial"/>
                <w:color w:val="00B0F0"/>
                <w:spacing w:val="1"/>
                <w:w w:val="58"/>
                <w:u w:val="single"/>
              </w:rPr>
              <w:t>FULL-STACK DEVELOPER</w:t>
            </w:r>
            <w:r w:rsidRPr="00D61539">
              <w:rPr>
                <w:rFonts w:asciiTheme="majorHAnsi" w:hAnsiTheme="majorHAnsi" w:cs="Arial"/>
                <w:color w:val="00B0F0"/>
                <w:spacing w:val="6"/>
                <w:w w:val="58"/>
                <w:u w:val="single"/>
              </w:rPr>
              <w:t xml:space="preserve"> </w:t>
            </w:r>
          </w:p>
        </w:tc>
        <w:tc>
          <w:tcPr>
            <w:tcW w:w="6470" w:type="dxa"/>
            <w:vAlign w:val="bottom"/>
          </w:tcPr>
          <w:p w:rsidR="008D0BEA" w:rsidRDefault="008D0BEA" w:rsidP="008D0BEA">
            <w:pPr>
              <w:pStyle w:val="Subtitle"/>
            </w:pPr>
          </w:p>
        </w:tc>
      </w:tr>
      <w:tr w:rsidR="008D0BEA" w:rsidTr="008D0BEA">
        <w:tc>
          <w:tcPr>
            <w:tcW w:w="3600" w:type="dxa"/>
          </w:tcPr>
          <w:tbl>
            <w:tblPr>
              <w:tblW w:w="0" w:type="auto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00"/>
            </w:tblGrid>
            <w:tr w:rsidR="008D0BEA" w:rsidTr="008A6A2E">
              <w:trPr>
                <w:trHeight w:val="4410"/>
              </w:trPr>
              <w:tc>
                <w:tcPr>
                  <w:tcW w:w="3600" w:type="dxa"/>
                  <w:vAlign w:val="bottom"/>
                </w:tcPr>
                <w:p w:rsidR="008D0BEA" w:rsidRPr="00CB0055" w:rsidRDefault="008D0BEA" w:rsidP="008D0BEA">
                  <w:pPr>
                    <w:pStyle w:val="Heading3"/>
                  </w:pPr>
                  <w:sdt>
                    <w:sdtPr>
                      <w:id w:val="-1954003311"/>
                      <w:placeholder>
                        <w:docPart w:val="9D82B5BB85AD4C1ABBC622DABEFD0EEB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CB0055">
                        <w:t>Contact</w:t>
                      </w:r>
                    </w:sdtContent>
                  </w:sdt>
                </w:p>
                <w:sdt>
                  <w:sdtPr>
                    <w:id w:val="1111563247"/>
                    <w:placeholder>
                      <w:docPart w:val="5CC236BA52034026B66D3B55F8D76A89"/>
                    </w:placeholder>
                    <w:temporary/>
                    <w:showingPlcHdr/>
                    <w15:appearance w15:val="hidden"/>
                  </w:sdtPr>
                  <w:sdtContent>
                    <w:p w:rsidR="008D0BEA" w:rsidRDefault="008D0BEA" w:rsidP="008D0BEA">
                      <w:r w:rsidRPr="004D3011">
                        <w:t>PHONE:</w:t>
                      </w:r>
                    </w:p>
                  </w:sdtContent>
                </w:sdt>
                <w:p w:rsidR="008D0BEA" w:rsidRDefault="008D0BEA" w:rsidP="008D0BEA">
                  <w:r>
                    <w:t>7980982893</w:t>
                  </w:r>
                </w:p>
                <w:p w:rsidR="008D0BEA" w:rsidRPr="004D3011" w:rsidRDefault="008D0BEA" w:rsidP="008D0BEA"/>
                <w:sdt>
                  <w:sdtPr>
                    <w:id w:val="67859272"/>
                    <w:placeholder>
                      <w:docPart w:val="3C72F782F4D948B1B292DE60EA0B1C2F"/>
                    </w:placeholder>
                    <w:temporary/>
                    <w:showingPlcHdr/>
                    <w15:appearance w15:val="hidden"/>
                  </w:sdtPr>
                  <w:sdtContent>
                    <w:p w:rsidR="008D0BEA" w:rsidRDefault="008D0BEA" w:rsidP="008D0BEA">
                      <w:r w:rsidRPr="004D3011">
                        <w:t>WEBSITE:</w:t>
                      </w:r>
                    </w:p>
                  </w:sdtContent>
                </w:sdt>
                <w:p w:rsidR="008D0BEA" w:rsidRDefault="008D0BEA" w:rsidP="008D0BEA">
                  <w:hyperlink r:id="rId6" w:history="1">
                    <w:r w:rsidRPr="000133DC">
                      <w:rPr>
                        <w:rStyle w:val="Hyperlink"/>
                      </w:rPr>
                      <w:t>https://lumenobit.com/</w:t>
                    </w:r>
                  </w:hyperlink>
                </w:p>
                <w:p w:rsidR="008D0BEA" w:rsidRDefault="008D0BEA" w:rsidP="008D0BEA"/>
                <w:sdt>
                  <w:sdtPr>
                    <w:id w:val="-240260293"/>
                    <w:placeholder>
                      <w:docPart w:val="EC360E439C614530BC8961B53D97960E"/>
                    </w:placeholder>
                    <w:temporary/>
                    <w:showingPlcHdr/>
                    <w15:appearance w15:val="hidden"/>
                  </w:sdtPr>
                  <w:sdtContent>
                    <w:p w:rsidR="008D0BEA" w:rsidRDefault="008D0BEA" w:rsidP="008D0BEA">
                      <w:r w:rsidRPr="004D3011">
                        <w:t>EMAIL:</w:t>
                      </w:r>
                    </w:p>
                  </w:sdtContent>
                </w:sdt>
                <w:p w:rsidR="008D0BEA" w:rsidRDefault="008D0BEA" w:rsidP="008D0BEA">
                  <w:hyperlink r:id="rId7" w:history="1">
                    <w:r w:rsidRPr="0018338E">
                      <w:rPr>
                        <w:rStyle w:val="Hyperlink"/>
                      </w:rPr>
                      <w:t>arka.nghss@gmail.com</w:t>
                    </w:r>
                  </w:hyperlink>
                </w:p>
                <w:p w:rsidR="008D0BEA" w:rsidRDefault="008D0BEA" w:rsidP="008D0BEA"/>
                <w:p w:rsidR="008D0BEA" w:rsidRDefault="008D0BEA" w:rsidP="008D0BEA">
                  <w:r>
                    <w:t>ADDRESS:</w:t>
                  </w:r>
                </w:p>
                <w:p w:rsidR="008D0BEA" w:rsidRDefault="008D0BEA" w:rsidP="008D0BEA">
                  <w:r>
                    <w:t>55B, DAKSHIN BEHALA ROAD;</w:t>
                  </w:r>
                </w:p>
                <w:p w:rsidR="008D0BEA" w:rsidRDefault="008D0BEA" w:rsidP="008D0BEA">
                  <w:r>
                    <w:t>KOLKATA - 700061</w:t>
                  </w:r>
                </w:p>
                <w:p w:rsidR="008D0BEA" w:rsidRPr="00CB0055" w:rsidRDefault="008D0BEA" w:rsidP="008D0BEA">
                  <w:pPr>
                    <w:pStyle w:val="Heading3"/>
                  </w:pPr>
                  <w:r>
                    <w:t>social media links</w:t>
                  </w:r>
                </w:p>
                <w:p w:rsidR="008D0BEA" w:rsidRDefault="008D0BEA" w:rsidP="008D0BEA">
                  <w:r>
                    <w:t xml:space="preserve">1. </w:t>
                  </w:r>
                  <w:hyperlink r:id="rId8" w:history="1">
                    <w:r w:rsidRPr="0018338E">
                      <w:rPr>
                        <w:rStyle w:val="Hyperlink"/>
                      </w:rPr>
                      <w:t>https://www.facebook.com/arka.adhikary.718/</w:t>
                    </w:r>
                  </w:hyperlink>
                </w:p>
                <w:p w:rsidR="008D0BEA" w:rsidRDefault="008D0BEA" w:rsidP="008D0BEA">
                  <w:pPr>
                    <w:tabs>
                      <w:tab w:val="left" w:pos="990"/>
                    </w:tabs>
                  </w:pPr>
                </w:p>
              </w:tc>
            </w:tr>
            <w:tr w:rsidR="008D0BEA" w:rsidRPr="004D3011" w:rsidTr="008A6A2E">
              <w:tc>
                <w:tcPr>
                  <w:tcW w:w="3600" w:type="dxa"/>
                </w:tcPr>
                <w:p w:rsidR="008D0BEA" w:rsidRDefault="008D0BEA" w:rsidP="008D0BEA"/>
                <w:p w:rsidR="008D0BEA" w:rsidRDefault="008D0BEA" w:rsidP="008D0BEA"/>
                <w:p w:rsidR="008D0BEA" w:rsidRDefault="008D0BEA" w:rsidP="008D0BEA">
                  <w:r>
                    <w:t xml:space="preserve">2. </w:t>
                  </w:r>
                  <w:hyperlink r:id="rId9" w:history="1">
                    <w:r w:rsidRPr="0018338E">
                      <w:rPr>
                        <w:rStyle w:val="Hyperlink"/>
                      </w:rPr>
                      <w:t>https://www.instagram.com/plot_racer5/</w:t>
                    </w:r>
                  </w:hyperlink>
                </w:p>
                <w:p w:rsidR="008D0BEA" w:rsidRDefault="008D0BEA" w:rsidP="008D0BEA"/>
                <w:p w:rsidR="008D0BEA" w:rsidRDefault="008D0BEA" w:rsidP="008D0BEA">
                  <w:r>
                    <w:t xml:space="preserve">3. </w:t>
                  </w:r>
                  <w:hyperlink r:id="rId10" w:history="1">
                    <w:r w:rsidRPr="0018338E">
                      <w:rPr>
                        <w:rStyle w:val="Hyperlink"/>
                      </w:rPr>
                      <w:t>https://www.linkedin.com/in/arka-adhikary-5b5563219</w:t>
                    </w:r>
                  </w:hyperlink>
                </w:p>
                <w:p w:rsidR="008D0BEA" w:rsidRPr="004D3011" w:rsidRDefault="008D0BEA" w:rsidP="008D0BEA"/>
              </w:tc>
            </w:tr>
          </w:tbl>
          <w:p w:rsidR="008D0BEA" w:rsidRPr="004D3011" w:rsidRDefault="008D0BEA" w:rsidP="008D0BEA"/>
        </w:tc>
        <w:tc>
          <w:tcPr>
            <w:tcW w:w="720" w:type="dxa"/>
          </w:tcPr>
          <w:p w:rsidR="008D0BEA" w:rsidRDefault="008D0BEA" w:rsidP="008D0BEA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397397789"/>
              <w:placeholder>
                <w:docPart w:val="3E2CDF90877641F58F29AC3A6C140FB1"/>
              </w:placeholder>
              <w:temporary/>
              <w:showingPlcHdr/>
              <w15:appearance w15:val="hidden"/>
            </w:sdtPr>
            <w:sdtContent>
              <w:p w:rsidR="008D0BEA" w:rsidRDefault="008D0BEA" w:rsidP="008D0BEA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8D0BEA" w:rsidRPr="00036450" w:rsidRDefault="008D0BEA" w:rsidP="008D0BEA">
            <w:pPr>
              <w:pStyle w:val="Heading4"/>
            </w:pPr>
            <w:r>
              <w:t>[NATIONAL GEMS HIGHER SECONDARY SCHOOL]</w:t>
            </w:r>
          </w:p>
          <w:p w:rsidR="008D0BEA" w:rsidRPr="00B359E4" w:rsidRDefault="008D0BEA" w:rsidP="008D0BEA">
            <w:pPr>
              <w:pStyle w:val="Date"/>
            </w:pPr>
            <w:r>
              <w:t>[2008]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[2019]</w:t>
            </w:r>
          </w:p>
          <w:p w:rsidR="008D0BEA" w:rsidRDefault="008D0BEA" w:rsidP="008D0BEA">
            <w:r>
              <w:t>[SECURED 93% IN ICSE 2017]</w:t>
            </w:r>
          </w:p>
          <w:p w:rsidR="008D0BEA" w:rsidRDefault="008D0BEA" w:rsidP="008D0BEA">
            <w:r>
              <w:t>[SECURED 80% IN ISC 2019]</w:t>
            </w:r>
          </w:p>
          <w:p w:rsidR="008D0BEA" w:rsidRDefault="008D0BEA" w:rsidP="008D0BEA"/>
          <w:p w:rsidR="008D0BEA" w:rsidRPr="00B359E4" w:rsidRDefault="008D0BEA" w:rsidP="008D0BEA">
            <w:pPr>
              <w:pStyle w:val="Heading4"/>
            </w:pPr>
            <w:r>
              <w:t>[BUDGE BUDGE INSTITUTE OF TECHNOLOGY]</w:t>
            </w:r>
          </w:p>
          <w:p w:rsidR="008D0BEA" w:rsidRPr="00B359E4" w:rsidRDefault="008D0BEA" w:rsidP="008D0BEA">
            <w:pPr>
              <w:pStyle w:val="Date"/>
            </w:pPr>
            <w:r w:rsidRPr="00B359E4">
              <w:t xml:space="preserve"> </w:t>
            </w:r>
            <w:r>
              <w:t>[2020]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[2024]</w:t>
            </w:r>
          </w:p>
          <w:p w:rsidR="008D0BEA" w:rsidRDefault="008D0BEA" w:rsidP="008D0BEA">
            <w:r>
              <w:t>[MAINTAINED 9+ CGPA IN EVERY SEMESTER]</w:t>
            </w:r>
          </w:p>
          <w:sdt>
            <w:sdtPr>
              <w:id w:val="1332405589"/>
              <w:placeholder>
                <w:docPart w:val="E10CF642AF9440B8A84ACE8E67A57AA5"/>
              </w:placeholder>
              <w:temporary/>
              <w:showingPlcHdr/>
              <w15:appearance w15:val="hidden"/>
            </w:sdtPr>
            <w:sdtContent>
              <w:p w:rsidR="008D0BEA" w:rsidRDefault="008D0BEA" w:rsidP="008D0BEA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8D0BEA" w:rsidRDefault="008D0BEA" w:rsidP="008D0BEA">
            <w:pPr>
              <w:pStyle w:val="Heading4"/>
              <w:rPr>
                <w:bCs/>
              </w:rPr>
            </w:pPr>
            <w:r>
              <w:t>[TCS] - [DATA ANALYST]</w:t>
            </w:r>
          </w:p>
          <w:p w:rsidR="008D0BEA" w:rsidRPr="00036450" w:rsidRDefault="008D0BEA" w:rsidP="008D0BEA">
            <w:pPr>
              <w:pStyle w:val="Date"/>
            </w:pPr>
            <w:r>
              <w:t xml:space="preserve">[2025] </w:t>
            </w:r>
            <w:r w:rsidRPr="00036450">
              <w:t>–</w:t>
            </w:r>
            <w:r>
              <w:t xml:space="preserve"> [2029]</w:t>
            </w:r>
          </w:p>
          <w:p w:rsidR="008D0BEA" w:rsidRDefault="008D0BEA" w:rsidP="008D0BEA">
            <w:r w:rsidRPr="0016224A">
              <w:rPr>
                <w:rStyle w:val="Emphasis"/>
                <w:rFonts w:asciiTheme="majorHAnsi" w:hAnsiTheme="majorHAnsi" w:cs="Arial"/>
                <w:i w:val="0"/>
                <w:iCs w:val="0"/>
                <w:shd w:val="clear" w:color="auto" w:fill="FAFAFA"/>
              </w:rPr>
              <w:t>Process oriented data analyst with 5 years of experience. Experienced in interpreting and analyzing data to drive growth for a pharmaceutical company. Reduced operating costs by 15%. Furnish insights, analytics, and business intelligence needed to guide decisions</w:t>
            </w:r>
            <w:r>
              <w:rPr>
                <w:rStyle w:val="Emphasis"/>
                <w:rFonts w:ascii="Arial" w:hAnsi="Arial" w:cs="Arial"/>
                <w:shd w:val="clear" w:color="auto" w:fill="FAFAFA"/>
              </w:rPr>
              <w:t>.</w:t>
            </w:r>
            <w:r w:rsidRPr="00036450">
              <w:t xml:space="preserve"> </w:t>
            </w:r>
          </w:p>
          <w:p w:rsidR="008D0BEA" w:rsidRDefault="008D0BEA" w:rsidP="008D0BEA"/>
          <w:p w:rsidR="008D0BEA" w:rsidRPr="004D3011" w:rsidRDefault="008D0BEA" w:rsidP="008D0BEA">
            <w:pPr>
              <w:pStyle w:val="Heading4"/>
              <w:rPr>
                <w:bCs/>
              </w:rPr>
            </w:pPr>
            <w:r>
              <w:t>[AMAZON] – [AWS DEVELOPER]</w:t>
            </w:r>
          </w:p>
          <w:p w:rsidR="008D0BEA" w:rsidRPr="004D3011" w:rsidRDefault="008D0BEA" w:rsidP="008D0BEA">
            <w:pPr>
              <w:pStyle w:val="Date"/>
            </w:pPr>
            <w:r>
              <w:t>[Ongoing]</w:t>
            </w:r>
          </w:p>
          <w:p w:rsidR="008D0BEA" w:rsidRPr="002D6A9F" w:rsidRDefault="008D0BEA" w:rsidP="008D0BEA">
            <w:r w:rsidRPr="002D6A9F">
              <w:rPr>
                <w:rFonts w:asciiTheme="majorHAnsi" w:hAnsiTheme="majorHAnsi"/>
              </w:rPr>
              <w:t>[Key Achievement</w:t>
            </w:r>
            <w:r>
              <w:rPr>
                <w:rFonts w:asciiTheme="majorHAnsi" w:hAnsiTheme="majorHAnsi"/>
              </w:rPr>
              <w:t>:</w:t>
            </w:r>
            <w:r w:rsidRPr="002D6A9F">
              <w:rPr>
                <w:rFonts w:asciiTheme="majorHAnsi" w:hAnsiTheme="majorHAnsi"/>
              </w:rPr>
              <w:t xml:space="preserve"> </w:t>
            </w:r>
            <w:r w:rsidRPr="002D6A9F">
              <w:rPr>
                <w:rFonts w:asciiTheme="majorHAnsi" w:hAnsiTheme="majorHAnsi" w:cs="Arial"/>
                <w:color w:val="233143"/>
                <w:shd w:val="clear" w:color="auto" w:fill="FAFAFA"/>
              </w:rPr>
              <w:t>Increased new business by 8% in six months by identifying and implementing automation opportunities</w:t>
            </w:r>
            <w:r>
              <w:rPr>
                <w:rFonts w:ascii="Arial" w:hAnsi="Arial" w:cs="Arial"/>
                <w:color w:val="233143"/>
                <w:shd w:val="clear" w:color="auto" w:fill="FAFAFA"/>
              </w:rPr>
              <w:t>.</w:t>
            </w:r>
            <w:r>
              <w:t>]</w:t>
            </w:r>
            <w:r w:rsidRPr="004D3011">
              <w:t xml:space="preserve">  </w:t>
            </w:r>
          </w:p>
          <w:p w:rsidR="008D0BEA" w:rsidRDefault="008D0BEA" w:rsidP="008D0BEA"/>
          <w:sdt>
            <w:sdtPr>
              <w:id w:val="1304427332"/>
              <w:placeholder>
                <w:docPart w:val="FD1647682F7341D6BB09B320890E4926"/>
              </w:placeholder>
              <w:temporary/>
              <w:showingPlcHdr/>
              <w15:appearance w15:val="hidden"/>
            </w:sdtPr>
            <w:sdtContent>
              <w:p w:rsidR="008D0BEA" w:rsidRDefault="008D0BEA" w:rsidP="008D0BEA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8D0BEA" w:rsidRDefault="008D0BEA" w:rsidP="008D0BEA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1. Web Development Stacks</w:t>
            </w:r>
          </w:p>
          <w:p w:rsidR="008D0BEA" w:rsidRDefault="008D0BEA" w:rsidP="008D0BEA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2. HTML and CSS</w:t>
            </w:r>
          </w:p>
          <w:p w:rsidR="008D0BEA" w:rsidRDefault="008D0BEA" w:rsidP="008D0BEA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3. UI and UX Design</w:t>
            </w:r>
          </w:p>
          <w:p w:rsidR="008D0BEA" w:rsidRDefault="008D0BEA" w:rsidP="008D0BEA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4. Database Technology</w:t>
            </w:r>
          </w:p>
          <w:p w:rsidR="008D0BEA" w:rsidRDefault="008D0BEA" w:rsidP="008D0BEA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5. Node.js</w:t>
            </w:r>
          </w:p>
          <w:p w:rsidR="008D0BEA" w:rsidRDefault="008D0BEA" w:rsidP="008D0BEA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6. JavaScript and JS Frameworks</w:t>
            </w:r>
          </w:p>
          <w:p w:rsidR="008D0BEA" w:rsidRDefault="008D0BEA" w:rsidP="008D0BEA">
            <w:pPr>
              <w:rPr>
                <w:noProof/>
                <w:color w:val="000000" w:themeColor="text1"/>
              </w:rPr>
            </w:pPr>
          </w:p>
          <w:p w:rsidR="008D0BEA" w:rsidRDefault="008D0BEA" w:rsidP="008D0BEA">
            <w:pPr>
              <w:rPr>
                <w:b/>
                <w:bCs/>
                <w:noProof/>
                <w:color w:val="000000" w:themeColor="text1"/>
                <w:sz w:val="22"/>
              </w:rPr>
            </w:pPr>
            <w:r w:rsidRPr="00426274">
              <w:rPr>
                <w:b/>
                <w:bCs/>
                <w:noProof/>
                <w:color w:val="000000" w:themeColor="text1"/>
                <w:sz w:val="22"/>
              </w:rPr>
              <w:t>LANGUAGES</w:t>
            </w:r>
          </w:p>
          <w:p w:rsidR="008D0BEA" w:rsidRDefault="008D0BEA" w:rsidP="008D0BEA">
            <w:pPr>
              <w:rPr>
                <w:b/>
                <w:bCs/>
                <w:noProof/>
                <w:color w:val="000000" w:themeColor="text1"/>
                <w:szCs w:val="18"/>
              </w:rPr>
            </w:pPr>
          </w:p>
          <w:p w:rsidR="008D0BEA" w:rsidRPr="00426274" w:rsidRDefault="008D0BEA" w:rsidP="008D0BEA">
            <w:pPr>
              <w:rPr>
                <w:noProof/>
                <w:color w:val="000000" w:themeColor="text1"/>
                <w:szCs w:val="18"/>
              </w:rPr>
            </w:pPr>
            <w:r w:rsidRPr="00426274">
              <w:rPr>
                <w:noProof/>
                <w:color w:val="000000" w:themeColor="text1"/>
                <w:szCs w:val="18"/>
              </w:rPr>
              <w:t>1. ENGLISH</w:t>
            </w:r>
          </w:p>
          <w:p w:rsidR="008D0BEA" w:rsidRPr="00426274" w:rsidRDefault="008D0BEA" w:rsidP="008D0BEA">
            <w:pPr>
              <w:rPr>
                <w:noProof/>
                <w:color w:val="000000" w:themeColor="text1"/>
                <w:szCs w:val="18"/>
              </w:rPr>
            </w:pPr>
            <w:r w:rsidRPr="00426274">
              <w:rPr>
                <w:noProof/>
                <w:color w:val="000000" w:themeColor="text1"/>
                <w:szCs w:val="18"/>
              </w:rPr>
              <w:t>2. BENGALI</w:t>
            </w:r>
          </w:p>
          <w:p w:rsidR="008D0BEA" w:rsidRPr="00426274" w:rsidRDefault="008D0BEA" w:rsidP="008D0BEA">
            <w:pPr>
              <w:rPr>
                <w:noProof/>
                <w:color w:val="000000" w:themeColor="text1"/>
                <w:szCs w:val="18"/>
              </w:rPr>
            </w:pPr>
            <w:r w:rsidRPr="00426274">
              <w:rPr>
                <w:noProof/>
                <w:color w:val="000000" w:themeColor="text1"/>
                <w:szCs w:val="18"/>
              </w:rPr>
              <w:t xml:space="preserve">3. HINDI </w:t>
            </w:r>
          </w:p>
          <w:p w:rsidR="008D0BEA" w:rsidRPr="004D3011" w:rsidRDefault="008D0BEA" w:rsidP="008D0BEA">
            <w:pPr>
              <w:rPr>
                <w:color w:val="FFFFFF" w:themeColor="background1"/>
              </w:rPr>
            </w:pPr>
          </w:p>
        </w:tc>
        <w:tc>
          <w:tcPr>
            <w:tcW w:w="6470" w:type="dxa"/>
          </w:tcPr>
          <w:p w:rsidR="008D0BEA" w:rsidRPr="004D3011" w:rsidRDefault="008D0BEA" w:rsidP="008D0BEA">
            <w:pPr>
              <w:rPr>
                <w:color w:val="FFFFFF" w:themeColor="background1"/>
              </w:rPr>
            </w:pPr>
          </w:p>
        </w:tc>
      </w:tr>
    </w:tbl>
    <w:p w:rsidR="0043117B" w:rsidRDefault="00D61539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539" w:rsidRDefault="00D61539" w:rsidP="000C45FF">
      <w:r>
        <w:separator/>
      </w:r>
    </w:p>
  </w:endnote>
  <w:endnote w:type="continuationSeparator" w:id="0">
    <w:p w:rsidR="00D61539" w:rsidRDefault="00D6153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539" w:rsidRDefault="00D61539" w:rsidP="000C45FF">
      <w:r>
        <w:separator/>
      </w:r>
    </w:p>
  </w:footnote>
  <w:footnote w:type="continuationSeparator" w:id="0">
    <w:p w:rsidR="00D61539" w:rsidRDefault="00D6153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EA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D0BEA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61539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rka.adhikary.718/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mailto:arka.nghss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umenobit.com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linkedin.com/in/arka-adhikary-5b556321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nstagram.com/plot_racer5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0C0635AB-BA1F-4F09-9471-E7619A8F40FF%7d\%7b7959A633-A460-4E79-8675-E9C4B2A983E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82B5BB85AD4C1ABBC622DABEFD0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9AA5B-A927-4ABE-8AB7-D0BE9E63F964}"/>
      </w:docPartPr>
      <w:docPartBody>
        <w:p w:rsidR="00000000" w:rsidRDefault="009509FE" w:rsidP="009509FE">
          <w:pPr>
            <w:pStyle w:val="9D82B5BB85AD4C1ABBC622DABEFD0EEB"/>
          </w:pPr>
          <w:r w:rsidRPr="00CB0055">
            <w:t>Contact</w:t>
          </w:r>
        </w:p>
      </w:docPartBody>
    </w:docPart>
    <w:docPart>
      <w:docPartPr>
        <w:name w:val="5CC236BA52034026B66D3B55F8D76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83C2C-4B95-45CA-9510-97CC626D4A00}"/>
      </w:docPartPr>
      <w:docPartBody>
        <w:p w:rsidR="00000000" w:rsidRDefault="009509FE" w:rsidP="009509FE">
          <w:pPr>
            <w:pStyle w:val="5CC236BA52034026B66D3B55F8D76A89"/>
          </w:pPr>
          <w:r w:rsidRPr="004D3011">
            <w:t>PHONE:</w:t>
          </w:r>
        </w:p>
      </w:docPartBody>
    </w:docPart>
    <w:docPart>
      <w:docPartPr>
        <w:name w:val="3C72F782F4D948B1B292DE60EA0B1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7DF44-3CEB-4EB2-B290-90CBB6173266}"/>
      </w:docPartPr>
      <w:docPartBody>
        <w:p w:rsidR="00000000" w:rsidRDefault="009509FE" w:rsidP="009509FE">
          <w:pPr>
            <w:pStyle w:val="3C72F782F4D948B1B292DE60EA0B1C2F"/>
          </w:pPr>
          <w:r w:rsidRPr="004D3011">
            <w:t>WEBSITE:</w:t>
          </w:r>
        </w:p>
      </w:docPartBody>
    </w:docPart>
    <w:docPart>
      <w:docPartPr>
        <w:name w:val="EC360E439C614530BC8961B53D979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C3582-F1ED-42EF-B45D-483208BBC757}"/>
      </w:docPartPr>
      <w:docPartBody>
        <w:p w:rsidR="00000000" w:rsidRDefault="009509FE" w:rsidP="009509FE">
          <w:pPr>
            <w:pStyle w:val="EC360E439C614530BC8961B53D97960E"/>
          </w:pPr>
          <w:r w:rsidRPr="004D3011">
            <w:t>EMAIL:</w:t>
          </w:r>
        </w:p>
      </w:docPartBody>
    </w:docPart>
    <w:docPart>
      <w:docPartPr>
        <w:name w:val="3E2CDF90877641F58F29AC3A6C140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A3A87-5252-4B6A-B391-142853662A05}"/>
      </w:docPartPr>
      <w:docPartBody>
        <w:p w:rsidR="00000000" w:rsidRDefault="009509FE" w:rsidP="009509FE">
          <w:pPr>
            <w:pStyle w:val="3E2CDF90877641F58F29AC3A6C140FB1"/>
          </w:pPr>
          <w:r w:rsidRPr="00036450">
            <w:t>EDUCATION</w:t>
          </w:r>
        </w:p>
      </w:docPartBody>
    </w:docPart>
    <w:docPart>
      <w:docPartPr>
        <w:name w:val="E10CF642AF9440B8A84ACE8E67A57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B01B8-C288-4778-9920-F1F89F91511D}"/>
      </w:docPartPr>
      <w:docPartBody>
        <w:p w:rsidR="00000000" w:rsidRDefault="009509FE" w:rsidP="009509FE">
          <w:pPr>
            <w:pStyle w:val="E10CF642AF9440B8A84ACE8E67A57AA5"/>
          </w:pPr>
          <w:r w:rsidRPr="00036450">
            <w:t>WORK EXPERIENCE</w:t>
          </w:r>
        </w:p>
      </w:docPartBody>
    </w:docPart>
    <w:docPart>
      <w:docPartPr>
        <w:name w:val="FD1647682F7341D6BB09B320890E4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30E6E-311D-46C2-A0B3-8F9F4E26A1A8}"/>
      </w:docPartPr>
      <w:docPartBody>
        <w:p w:rsidR="00000000" w:rsidRDefault="009509FE" w:rsidP="009509FE">
          <w:pPr>
            <w:pStyle w:val="FD1647682F7341D6BB09B320890E4926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FE"/>
    <w:rsid w:val="00341A3E"/>
    <w:rsid w:val="0095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509FE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21BAFAE4A4161BDBD0B5C79A690D7">
    <w:name w:val="69C21BAFAE4A4161BDBD0B5C79A690D7"/>
  </w:style>
  <w:style w:type="paragraph" w:customStyle="1" w:styleId="8582534459F34D3282AE6233DB1A190F">
    <w:name w:val="8582534459F34D3282AE6233DB1A190F"/>
  </w:style>
  <w:style w:type="paragraph" w:customStyle="1" w:styleId="A4BBBE3F46954918AC3A3152FC4C0615">
    <w:name w:val="A4BBBE3F46954918AC3A3152FC4C0615"/>
  </w:style>
  <w:style w:type="paragraph" w:customStyle="1" w:styleId="A2E1CC2D95A14222844113E7A36A1449">
    <w:name w:val="A2E1CC2D95A14222844113E7A36A1449"/>
  </w:style>
  <w:style w:type="paragraph" w:customStyle="1" w:styleId="9347ADFFEA44472BB197D12EF1A614E3">
    <w:name w:val="9347ADFFEA44472BB197D12EF1A614E3"/>
  </w:style>
  <w:style w:type="paragraph" w:customStyle="1" w:styleId="6EDA87CEBA2E4ED89AF98F724B4DCA1D">
    <w:name w:val="6EDA87CEBA2E4ED89AF98F724B4DCA1D"/>
  </w:style>
  <w:style w:type="paragraph" w:customStyle="1" w:styleId="1FC08B2620584D32B8A9A1DB343797A5">
    <w:name w:val="1FC08B2620584D32B8A9A1DB343797A5"/>
  </w:style>
  <w:style w:type="paragraph" w:customStyle="1" w:styleId="20AB441EE6114090AB11DBBA499161B8">
    <w:name w:val="20AB441EE6114090AB11DBBA499161B8"/>
  </w:style>
  <w:style w:type="paragraph" w:customStyle="1" w:styleId="4E2CBFE6CF5F4E2C9C63A5A0B4389A01">
    <w:name w:val="4E2CBFE6CF5F4E2C9C63A5A0B4389A01"/>
  </w:style>
  <w:style w:type="paragraph" w:customStyle="1" w:styleId="E8D1827A1B884E32821AE11545321EE9">
    <w:name w:val="E8D1827A1B884E32821AE11545321EE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6D8280ADDF44063BBC7470D7E7E20AF">
    <w:name w:val="06D8280ADDF44063BBC7470D7E7E20AF"/>
  </w:style>
  <w:style w:type="paragraph" w:customStyle="1" w:styleId="56458CC033664C658DB22ECAA9BC8AFA">
    <w:name w:val="56458CC033664C658DB22ECAA9BC8AFA"/>
  </w:style>
  <w:style w:type="paragraph" w:customStyle="1" w:styleId="3AB78EFEDE7F44B8B2D01C060C77DF4F">
    <w:name w:val="3AB78EFEDE7F44B8B2D01C060C77DF4F"/>
  </w:style>
  <w:style w:type="paragraph" w:customStyle="1" w:styleId="6C5593C2E35F4A9C8FE5D8C719F8D574">
    <w:name w:val="6C5593C2E35F4A9C8FE5D8C719F8D574"/>
  </w:style>
  <w:style w:type="paragraph" w:customStyle="1" w:styleId="6A5E2EE1F1FE4B93A2222115F8D1BAAB">
    <w:name w:val="6A5E2EE1F1FE4B93A2222115F8D1BAAB"/>
  </w:style>
  <w:style w:type="paragraph" w:customStyle="1" w:styleId="A8A92FA536C24773BF5860F345FA240C">
    <w:name w:val="A8A92FA536C24773BF5860F345FA240C"/>
  </w:style>
  <w:style w:type="paragraph" w:customStyle="1" w:styleId="C86635E6352643B3B74DCC18CFC6884B">
    <w:name w:val="C86635E6352643B3B74DCC18CFC6884B"/>
  </w:style>
  <w:style w:type="paragraph" w:customStyle="1" w:styleId="C48B0F0FC1234C568EF5A61AA48D7235">
    <w:name w:val="C48B0F0FC1234C568EF5A61AA48D7235"/>
  </w:style>
  <w:style w:type="paragraph" w:customStyle="1" w:styleId="E6BAAEA7D81B4B68924E61C7A6750667">
    <w:name w:val="E6BAAEA7D81B4B68924E61C7A6750667"/>
  </w:style>
  <w:style w:type="paragraph" w:customStyle="1" w:styleId="98B72F7703DF4EC9BCA0DE0212E9AC51">
    <w:name w:val="98B72F7703DF4EC9BCA0DE0212E9AC51"/>
  </w:style>
  <w:style w:type="paragraph" w:customStyle="1" w:styleId="34AA954C0C234376958C79ADBDCE3079">
    <w:name w:val="34AA954C0C234376958C79ADBDCE3079"/>
  </w:style>
  <w:style w:type="paragraph" w:customStyle="1" w:styleId="15D8639F40AD43589944A6FAB9C9F67F">
    <w:name w:val="15D8639F40AD43589944A6FAB9C9F67F"/>
  </w:style>
  <w:style w:type="paragraph" w:customStyle="1" w:styleId="69C424BAC76241A6A315AE6A760936C6">
    <w:name w:val="69C424BAC76241A6A315AE6A760936C6"/>
  </w:style>
  <w:style w:type="paragraph" w:customStyle="1" w:styleId="7956C8701DB542B0AD21FDB4CCFC5FBA">
    <w:name w:val="7956C8701DB542B0AD21FDB4CCFC5FBA"/>
  </w:style>
  <w:style w:type="paragraph" w:customStyle="1" w:styleId="8AA075DD85CD446FAC183C9D67FC41E0">
    <w:name w:val="8AA075DD85CD446FAC183C9D67FC41E0"/>
  </w:style>
  <w:style w:type="paragraph" w:customStyle="1" w:styleId="E5D1E4DE03CA4B6A8DDE2B797C9220F5">
    <w:name w:val="E5D1E4DE03CA4B6A8DDE2B797C9220F5"/>
  </w:style>
  <w:style w:type="paragraph" w:customStyle="1" w:styleId="FF2814E441024D33BDCDE00B4ACB41D2">
    <w:name w:val="FF2814E441024D33BDCDE00B4ACB41D2"/>
  </w:style>
  <w:style w:type="paragraph" w:customStyle="1" w:styleId="2EC08CE858D94AC1B63651337F1B7057">
    <w:name w:val="2EC08CE858D94AC1B63651337F1B7057"/>
  </w:style>
  <w:style w:type="paragraph" w:customStyle="1" w:styleId="D4F8F16FA6FD436EB72AD01BF650ABCA">
    <w:name w:val="D4F8F16FA6FD436EB72AD01BF650ABCA"/>
  </w:style>
  <w:style w:type="paragraph" w:customStyle="1" w:styleId="AE53AC90F3754328A96CA2CD3884D004">
    <w:name w:val="AE53AC90F3754328A96CA2CD3884D004"/>
  </w:style>
  <w:style w:type="paragraph" w:customStyle="1" w:styleId="65200EE969284F9282CE5C8810BB2824">
    <w:name w:val="65200EE969284F9282CE5C8810BB2824"/>
  </w:style>
  <w:style w:type="paragraph" w:customStyle="1" w:styleId="2ECBC7C6B5194526A7145FB63A1EEE54">
    <w:name w:val="2ECBC7C6B5194526A7145FB63A1EEE54"/>
  </w:style>
  <w:style w:type="paragraph" w:customStyle="1" w:styleId="25F885915C3A4D8D8550A40C7DBA4EC1">
    <w:name w:val="25F885915C3A4D8D8550A40C7DBA4EC1"/>
  </w:style>
  <w:style w:type="paragraph" w:customStyle="1" w:styleId="2095B02357E0436BAC512733727F2E4B">
    <w:name w:val="2095B02357E0436BAC512733727F2E4B"/>
  </w:style>
  <w:style w:type="paragraph" w:customStyle="1" w:styleId="541DA7E72DBC4745A1736BFB9DC6BF52">
    <w:name w:val="541DA7E72DBC4745A1736BFB9DC6BF52"/>
  </w:style>
  <w:style w:type="paragraph" w:customStyle="1" w:styleId="E64BF7F316A348E2A0863F329EFF4362">
    <w:name w:val="E64BF7F316A348E2A0863F329EFF4362"/>
  </w:style>
  <w:style w:type="paragraph" w:customStyle="1" w:styleId="12105735495B434B9486B88AA6494F76">
    <w:name w:val="12105735495B434B9486B88AA6494F76"/>
  </w:style>
  <w:style w:type="paragraph" w:customStyle="1" w:styleId="5E8D9ED824D34EC6A70338860907D3CC">
    <w:name w:val="5E8D9ED824D34EC6A70338860907D3CC"/>
  </w:style>
  <w:style w:type="paragraph" w:customStyle="1" w:styleId="708D5B287CB34F2183ADC7C26D0462DB">
    <w:name w:val="708D5B287CB34F2183ADC7C26D0462DB"/>
  </w:style>
  <w:style w:type="paragraph" w:customStyle="1" w:styleId="C69B80DE98EA4341A6A78B4833C12B3E">
    <w:name w:val="C69B80DE98EA4341A6A78B4833C12B3E"/>
  </w:style>
  <w:style w:type="character" w:customStyle="1" w:styleId="Heading2Char">
    <w:name w:val="Heading 2 Char"/>
    <w:basedOn w:val="DefaultParagraphFont"/>
    <w:link w:val="Heading2"/>
    <w:uiPriority w:val="9"/>
    <w:rsid w:val="009509FE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CBF57316A4B4DBF8907E4ABDD3C8518">
    <w:name w:val="BCBF57316A4B4DBF8907E4ABDD3C8518"/>
  </w:style>
  <w:style w:type="paragraph" w:customStyle="1" w:styleId="437E4B01913F4834844BE7C4BA709848">
    <w:name w:val="437E4B01913F4834844BE7C4BA709848"/>
    <w:rsid w:val="009509FE"/>
  </w:style>
  <w:style w:type="paragraph" w:customStyle="1" w:styleId="BBF8CE2E8678458FA94462F080AB5477">
    <w:name w:val="BBF8CE2E8678458FA94462F080AB5477"/>
    <w:rsid w:val="009509FE"/>
  </w:style>
  <w:style w:type="paragraph" w:customStyle="1" w:styleId="7EF8085ED3F347F888C6ED989EF9037B">
    <w:name w:val="7EF8085ED3F347F888C6ED989EF9037B"/>
    <w:rsid w:val="009509FE"/>
  </w:style>
  <w:style w:type="paragraph" w:customStyle="1" w:styleId="745A0F1FE70746B3892CED847B018078">
    <w:name w:val="745A0F1FE70746B3892CED847B018078"/>
    <w:rsid w:val="009509FE"/>
  </w:style>
  <w:style w:type="paragraph" w:customStyle="1" w:styleId="2DC0A0B03E0547FD99BF933D542202E2">
    <w:name w:val="2DC0A0B03E0547FD99BF933D542202E2"/>
    <w:rsid w:val="009509FE"/>
  </w:style>
  <w:style w:type="paragraph" w:customStyle="1" w:styleId="A4AFA7AEA41B4AE6ABA1F2A486F13B4E">
    <w:name w:val="A4AFA7AEA41B4AE6ABA1F2A486F13B4E"/>
    <w:rsid w:val="009509FE"/>
  </w:style>
  <w:style w:type="paragraph" w:customStyle="1" w:styleId="EA2BF72EAD4346B98E3A4F5D96D13A4F">
    <w:name w:val="EA2BF72EAD4346B98E3A4F5D96D13A4F"/>
    <w:rsid w:val="009509FE"/>
  </w:style>
  <w:style w:type="paragraph" w:customStyle="1" w:styleId="9BC1897DA99B4EF19A431A2965BFD37F">
    <w:name w:val="9BC1897DA99B4EF19A431A2965BFD37F"/>
    <w:rsid w:val="009509FE"/>
  </w:style>
  <w:style w:type="paragraph" w:customStyle="1" w:styleId="6A1142D3D89B461E806541A705A4791F">
    <w:name w:val="6A1142D3D89B461E806541A705A4791F"/>
    <w:rsid w:val="009509FE"/>
  </w:style>
  <w:style w:type="paragraph" w:customStyle="1" w:styleId="FF6078C47BB342919FFA5DAED8467BCC">
    <w:name w:val="FF6078C47BB342919FFA5DAED8467BCC"/>
    <w:rsid w:val="009509FE"/>
  </w:style>
  <w:style w:type="paragraph" w:customStyle="1" w:styleId="BE7DF28D6E36410982E5B0C87B598485">
    <w:name w:val="BE7DF28D6E36410982E5B0C87B598485"/>
    <w:rsid w:val="009509FE"/>
  </w:style>
  <w:style w:type="paragraph" w:customStyle="1" w:styleId="95145A637C004012B5ACBD04BFD6C530">
    <w:name w:val="95145A637C004012B5ACBD04BFD6C530"/>
    <w:rsid w:val="009509FE"/>
  </w:style>
  <w:style w:type="paragraph" w:customStyle="1" w:styleId="447D49813AD04941985594DAA947EC88">
    <w:name w:val="447D49813AD04941985594DAA947EC88"/>
    <w:rsid w:val="009509FE"/>
  </w:style>
  <w:style w:type="paragraph" w:customStyle="1" w:styleId="56B0DC7D117F4A719E4FEAC1C0330796">
    <w:name w:val="56B0DC7D117F4A719E4FEAC1C0330796"/>
    <w:rsid w:val="009509FE"/>
  </w:style>
  <w:style w:type="paragraph" w:customStyle="1" w:styleId="B909F69EB7164DB7BEACAFACD7D3A379">
    <w:name w:val="B909F69EB7164DB7BEACAFACD7D3A379"/>
    <w:rsid w:val="009509FE"/>
  </w:style>
  <w:style w:type="paragraph" w:customStyle="1" w:styleId="9F9C3087F53B4FB5B7328E8BAE619A81">
    <w:name w:val="9F9C3087F53B4FB5B7328E8BAE619A81"/>
    <w:rsid w:val="009509FE"/>
  </w:style>
  <w:style w:type="paragraph" w:customStyle="1" w:styleId="765A22673BED4AF099A539B8C67B44C5">
    <w:name w:val="765A22673BED4AF099A539B8C67B44C5"/>
    <w:rsid w:val="009509FE"/>
  </w:style>
  <w:style w:type="paragraph" w:customStyle="1" w:styleId="D30A985C577B4090BFAEC944997974C3">
    <w:name w:val="D30A985C577B4090BFAEC944997974C3"/>
    <w:rsid w:val="009509FE"/>
  </w:style>
  <w:style w:type="paragraph" w:customStyle="1" w:styleId="D2110BB0FF474430B5A40BD7A4F743D4">
    <w:name w:val="D2110BB0FF474430B5A40BD7A4F743D4"/>
    <w:rsid w:val="009509FE"/>
  </w:style>
  <w:style w:type="paragraph" w:customStyle="1" w:styleId="1F9380F030BE450792CCD9C34022A2BE">
    <w:name w:val="1F9380F030BE450792CCD9C34022A2BE"/>
    <w:rsid w:val="009509FE"/>
  </w:style>
  <w:style w:type="paragraph" w:customStyle="1" w:styleId="019EC3F0DD8B418AAE8E81A526792F27">
    <w:name w:val="019EC3F0DD8B418AAE8E81A526792F27"/>
    <w:rsid w:val="009509FE"/>
  </w:style>
  <w:style w:type="paragraph" w:customStyle="1" w:styleId="7EE35CF55610499EB75B1CECFF156DDF">
    <w:name w:val="7EE35CF55610499EB75B1CECFF156DDF"/>
    <w:rsid w:val="009509FE"/>
  </w:style>
  <w:style w:type="paragraph" w:customStyle="1" w:styleId="7C6768B74F3F4E37B6CC81A8A4E62891">
    <w:name w:val="7C6768B74F3F4E37B6CC81A8A4E62891"/>
    <w:rsid w:val="009509FE"/>
  </w:style>
  <w:style w:type="paragraph" w:customStyle="1" w:styleId="702C2AC35E234163AE141F92D7F52E29">
    <w:name w:val="702C2AC35E234163AE141F92D7F52E29"/>
    <w:rsid w:val="009509FE"/>
  </w:style>
  <w:style w:type="paragraph" w:customStyle="1" w:styleId="B6D5A098EF1F4AE6A3C29DC10CF82BFD">
    <w:name w:val="B6D5A098EF1F4AE6A3C29DC10CF82BFD"/>
    <w:rsid w:val="009509FE"/>
  </w:style>
  <w:style w:type="paragraph" w:customStyle="1" w:styleId="E6A865C50EE44F16AB0C4B0B378FA0B2">
    <w:name w:val="E6A865C50EE44F16AB0C4B0B378FA0B2"/>
    <w:rsid w:val="009509FE"/>
  </w:style>
  <w:style w:type="paragraph" w:customStyle="1" w:styleId="268D7A66F4A141778F1AB87F67BEFADA">
    <w:name w:val="268D7A66F4A141778F1AB87F67BEFADA"/>
    <w:rsid w:val="009509FE"/>
  </w:style>
  <w:style w:type="paragraph" w:customStyle="1" w:styleId="C368014C4C304E8CB567EE9A8CCA9CC4">
    <w:name w:val="C368014C4C304E8CB567EE9A8CCA9CC4"/>
    <w:rsid w:val="009509FE"/>
  </w:style>
  <w:style w:type="paragraph" w:customStyle="1" w:styleId="E83DC782EDC548E0B9812A970D71984E">
    <w:name w:val="E83DC782EDC548E0B9812A970D71984E"/>
    <w:rsid w:val="009509FE"/>
  </w:style>
  <w:style w:type="paragraph" w:customStyle="1" w:styleId="3C9D48D5D7444311BAA2332899EF92AE">
    <w:name w:val="3C9D48D5D7444311BAA2332899EF92AE"/>
    <w:rsid w:val="009509FE"/>
  </w:style>
  <w:style w:type="paragraph" w:customStyle="1" w:styleId="15B0099CA2F742E99C3C6DC12A47618A">
    <w:name w:val="15B0099CA2F742E99C3C6DC12A47618A"/>
    <w:rsid w:val="009509FE"/>
  </w:style>
  <w:style w:type="paragraph" w:customStyle="1" w:styleId="23B9E540831C48499A67FBEE5A6C3845">
    <w:name w:val="23B9E540831C48499A67FBEE5A6C3845"/>
    <w:rsid w:val="009509FE"/>
  </w:style>
  <w:style w:type="paragraph" w:customStyle="1" w:styleId="E7C0B221F0494FB685E59663D7C3F30B">
    <w:name w:val="E7C0B221F0494FB685E59663D7C3F30B"/>
    <w:rsid w:val="009509FE"/>
  </w:style>
  <w:style w:type="paragraph" w:customStyle="1" w:styleId="5AE59494FCE24F8BB55EE525E3DE4F02">
    <w:name w:val="5AE59494FCE24F8BB55EE525E3DE4F02"/>
    <w:rsid w:val="009509FE"/>
  </w:style>
  <w:style w:type="paragraph" w:customStyle="1" w:styleId="7139D0EDEE6948E79C4B9DD72F906EF9">
    <w:name w:val="7139D0EDEE6948E79C4B9DD72F906EF9"/>
    <w:rsid w:val="009509FE"/>
  </w:style>
  <w:style w:type="paragraph" w:customStyle="1" w:styleId="AAE3793F177D468ABF91C2026C0EB281">
    <w:name w:val="AAE3793F177D468ABF91C2026C0EB281"/>
    <w:rsid w:val="009509FE"/>
  </w:style>
  <w:style w:type="paragraph" w:customStyle="1" w:styleId="8DCAC8F4F134455BAB4B20496C0AE7A5">
    <w:name w:val="8DCAC8F4F134455BAB4B20496C0AE7A5"/>
    <w:rsid w:val="009509FE"/>
  </w:style>
  <w:style w:type="paragraph" w:customStyle="1" w:styleId="BF537B2AE0CA4A2EB0CA313E4B21650D">
    <w:name w:val="BF537B2AE0CA4A2EB0CA313E4B21650D"/>
    <w:rsid w:val="009509FE"/>
  </w:style>
  <w:style w:type="paragraph" w:customStyle="1" w:styleId="6CAD61D1BB3B47BABD2FCC534FA354C0">
    <w:name w:val="6CAD61D1BB3B47BABD2FCC534FA354C0"/>
    <w:rsid w:val="009509FE"/>
  </w:style>
  <w:style w:type="paragraph" w:customStyle="1" w:styleId="DFF4CC35CDE9447294A8797D22A60F56">
    <w:name w:val="DFF4CC35CDE9447294A8797D22A60F56"/>
    <w:rsid w:val="009509FE"/>
  </w:style>
  <w:style w:type="paragraph" w:customStyle="1" w:styleId="F596B4C32EDB4F8CAC52456299EE6816">
    <w:name w:val="F596B4C32EDB4F8CAC52456299EE6816"/>
    <w:rsid w:val="009509FE"/>
  </w:style>
  <w:style w:type="paragraph" w:customStyle="1" w:styleId="1C02E3E95B584ED88EA9EBA33EF3631C">
    <w:name w:val="1C02E3E95B584ED88EA9EBA33EF3631C"/>
    <w:rsid w:val="009509FE"/>
  </w:style>
  <w:style w:type="paragraph" w:customStyle="1" w:styleId="B52247B1D23F46FBB6073D943ACE8449">
    <w:name w:val="B52247B1D23F46FBB6073D943ACE8449"/>
    <w:rsid w:val="009509FE"/>
  </w:style>
  <w:style w:type="paragraph" w:customStyle="1" w:styleId="21C3A82C9DC44FDCA4EE075CC8630B35">
    <w:name w:val="21C3A82C9DC44FDCA4EE075CC8630B35"/>
    <w:rsid w:val="009509FE"/>
  </w:style>
  <w:style w:type="paragraph" w:customStyle="1" w:styleId="21BB90FB06BC4C7398C4D15F170B0FFC">
    <w:name w:val="21BB90FB06BC4C7398C4D15F170B0FFC"/>
    <w:rsid w:val="009509FE"/>
  </w:style>
  <w:style w:type="paragraph" w:customStyle="1" w:styleId="684FB4CD77F140EDABD177FD28165080">
    <w:name w:val="684FB4CD77F140EDABD177FD28165080"/>
    <w:rsid w:val="009509FE"/>
  </w:style>
  <w:style w:type="paragraph" w:customStyle="1" w:styleId="FEB4AAC1AC454F9C972F5BA568F5EED3">
    <w:name w:val="FEB4AAC1AC454F9C972F5BA568F5EED3"/>
    <w:rsid w:val="009509FE"/>
  </w:style>
  <w:style w:type="paragraph" w:customStyle="1" w:styleId="DB8EEBE5B304443182EC877C343071CF">
    <w:name w:val="DB8EEBE5B304443182EC877C343071CF"/>
    <w:rsid w:val="009509FE"/>
  </w:style>
  <w:style w:type="paragraph" w:customStyle="1" w:styleId="7D41D7918A5247059FFF1652DF31E25C">
    <w:name w:val="7D41D7918A5247059FFF1652DF31E25C"/>
    <w:rsid w:val="009509FE"/>
  </w:style>
  <w:style w:type="paragraph" w:customStyle="1" w:styleId="851482F1230C4171B9D3F7D73FF586E0">
    <w:name w:val="851482F1230C4171B9D3F7D73FF586E0"/>
    <w:rsid w:val="009509FE"/>
  </w:style>
  <w:style w:type="paragraph" w:customStyle="1" w:styleId="2DEDAE02C1CD4CEFB2FD3FB984709483">
    <w:name w:val="2DEDAE02C1CD4CEFB2FD3FB984709483"/>
    <w:rsid w:val="009509FE"/>
  </w:style>
  <w:style w:type="paragraph" w:customStyle="1" w:styleId="967D2438E712484CBB3E7A8BA4975DEA">
    <w:name w:val="967D2438E712484CBB3E7A8BA4975DEA"/>
    <w:rsid w:val="009509FE"/>
  </w:style>
  <w:style w:type="paragraph" w:customStyle="1" w:styleId="53828AD9E127434B848537EBAAAA2F30">
    <w:name w:val="53828AD9E127434B848537EBAAAA2F30"/>
    <w:rsid w:val="009509FE"/>
  </w:style>
  <w:style w:type="paragraph" w:customStyle="1" w:styleId="90E2C00315154F10AFD0ECE83DBA53F2">
    <w:name w:val="90E2C00315154F10AFD0ECE83DBA53F2"/>
    <w:rsid w:val="009509FE"/>
  </w:style>
  <w:style w:type="paragraph" w:customStyle="1" w:styleId="C153D6E134074867BF8BA9A6D368CF33">
    <w:name w:val="C153D6E134074867BF8BA9A6D368CF33"/>
    <w:rsid w:val="009509FE"/>
  </w:style>
  <w:style w:type="paragraph" w:customStyle="1" w:styleId="5FC038F8077544B281C6E092012F546C">
    <w:name w:val="5FC038F8077544B281C6E092012F546C"/>
    <w:rsid w:val="009509FE"/>
  </w:style>
  <w:style w:type="paragraph" w:customStyle="1" w:styleId="1F56028161E146DCB6E33B79020384DE">
    <w:name w:val="1F56028161E146DCB6E33B79020384DE"/>
    <w:rsid w:val="009509FE"/>
  </w:style>
  <w:style w:type="paragraph" w:customStyle="1" w:styleId="4F31399592294D17BF113103FABB3AB3">
    <w:name w:val="4F31399592294D17BF113103FABB3AB3"/>
    <w:rsid w:val="009509FE"/>
  </w:style>
  <w:style w:type="paragraph" w:customStyle="1" w:styleId="02D2AB078455422AA6020B0AFFE2EFF7">
    <w:name w:val="02D2AB078455422AA6020B0AFFE2EFF7"/>
    <w:rsid w:val="009509FE"/>
  </w:style>
  <w:style w:type="paragraph" w:customStyle="1" w:styleId="A52FC02E3469437F83E286EB8FB5D56E">
    <w:name w:val="A52FC02E3469437F83E286EB8FB5D56E"/>
    <w:rsid w:val="009509FE"/>
  </w:style>
  <w:style w:type="paragraph" w:customStyle="1" w:styleId="19B172A9523143EC8E56E68B4BA8DF39">
    <w:name w:val="19B172A9523143EC8E56E68B4BA8DF39"/>
    <w:rsid w:val="009509FE"/>
  </w:style>
  <w:style w:type="paragraph" w:customStyle="1" w:styleId="72B60E299581436AA98A5B9716EF5DA7">
    <w:name w:val="72B60E299581436AA98A5B9716EF5DA7"/>
    <w:rsid w:val="009509FE"/>
  </w:style>
  <w:style w:type="paragraph" w:customStyle="1" w:styleId="BB0F991C240244CAADD0F66523F9CC40">
    <w:name w:val="BB0F991C240244CAADD0F66523F9CC40"/>
    <w:rsid w:val="009509FE"/>
  </w:style>
  <w:style w:type="paragraph" w:customStyle="1" w:styleId="D1412E2660714ADB9327BC2A040D1CB7">
    <w:name w:val="D1412E2660714ADB9327BC2A040D1CB7"/>
    <w:rsid w:val="009509FE"/>
  </w:style>
  <w:style w:type="paragraph" w:customStyle="1" w:styleId="D322D7ACC6B04B5C90577C2CE1343EF9">
    <w:name w:val="D322D7ACC6B04B5C90577C2CE1343EF9"/>
    <w:rsid w:val="009509FE"/>
  </w:style>
  <w:style w:type="paragraph" w:customStyle="1" w:styleId="B39317BC51184FA9A7CBFEAE399D0494">
    <w:name w:val="B39317BC51184FA9A7CBFEAE399D0494"/>
    <w:rsid w:val="009509FE"/>
  </w:style>
  <w:style w:type="paragraph" w:customStyle="1" w:styleId="2D2E55D6B53047F59B693087473FFE1D">
    <w:name w:val="2D2E55D6B53047F59B693087473FFE1D"/>
    <w:rsid w:val="009509FE"/>
  </w:style>
  <w:style w:type="paragraph" w:customStyle="1" w:styleId="3CDFE8268F7C4E17B6CE26B2E67D36F0">
    <w:name w:val="3CDFE8268F7C4E17B6CE26B2E67D36F0"/>
    <w:rsid w:val="009509FE"/>
  </w:style>
  <w:style w:type="paragraph" w:customStyle="1" w:styleId="2C741EA7C44C4FAA9BB3C69CDDC8F955">
    <w:name w:val="2C741EA7C44C4FAA9BB3C69CDDC8F955"/>
    <w:rsid w:val="009509FE"/>
  </w:style>
  <w:style w:type="paragraph" w:customStyle="1" w:styleId="40054BB57F2B431F847E2BF7D76BEB77">
    <w:name w:val="40054BB57F2B431F847E2BF7D76BEB77"/>
    <w:rsid w:val="009509FE"/>
  </w:style>
  <w:style w:type="paragraph" w:customStyle="1" w:styleId="CF56FE929ABE40F99DD22DA8433DEA7D">
    <w:name w:val="CF56FE929ABE40F99DD22DA8433DEA7D"/>
    <w:rsid w:val="009509FE"/>
  </w:style>
  <w:style w:type="paragraph" w:customStyle="1" w:styleId="B3439C36504241C496A6CFAEE1506273">
    <w:name w:val="B3439C36504241C496A6CFAEE1506273"/>
    <w:rsid w:val="009509FE"/>
  </w:style>
  <w:style w:type="paragraph" w:customStyle="1" w:styleId="5214E0339BF54DC79E967936CB20AEDC">
    <w:name w:val="5214E0339BF54DC79E967936CB20AEDC"/>
    <w:rsid w:val="009509FE"/>
  </w:style>
  <w:style w:type="paragraph" w:customStyle="1" w:styleId="AABF26B8EB344257A8D1D48229696E2C">
    <w:name w:val="AABF26B8EB344257A8D1D48229696E2C"/>
    <w:rsid w:val="009509FE"/>
  </w:style>
  <w:style w:type="paragraph" w:customStyle="1" w:styleId="EB0509DF35224AE28718E18B694625F9">
    <w:name w:val="EB0509DF35224AE28718E18B694625F9"/>
    <w:rsid w:val="009509FE"/>
  </w:style>
  <w:style w:type="paragraph" w:customStyle="1" w:styleId="780F387990A345948432A0193958CA8A">
    <w:name w:val="780F387990A345948432A0193958CA8A"/>
    <w:rsid w:val="009509FE"/>
  </w:style>
  <w:style w:type="paragraph" w:customStyle="1" w:styleId="36C02233005E46C585CCA522215C6358">
    <w:name w:val="36C02233005E46C585CCA522215C6358"/>
    <w:rsid w:val="009509FE"/>
  </w:style>
  <w:style w:type="paragraph" w:customStyle="1" w:styleId="34B6DF48016445BB8253E6378D0898AA">
    <w:name w:val="34B6DF48016445BB8253E6378D0898AA"/>
    <w:rsid w:val="009509FE"/>
  </w:style>
  <w:style w:type="paragraph" w:customStyle="1" w:styleId="7E6228785CB34685BDD8AFD78133F3EB">
    <w:name w:val="7E6228785CB34685BDD8AFD78133F3EB"/>
    <w:rsid w:val="009509FE"/>
  </w:style>
  <w:style w:type="paragraph" w:customStyle="1" w:styleId="A1E04C8525E8452091FA8A1DC60EDEB7">
    <w:name w:val="A1E04C8525E8452091FA8A1DC60EDEB7"/>
    <w:rsid w:val="009509FE"/>
  </w:style>
  <w:style w:type="paragraph" w:customStyle="1" w:styleId="0B9913EEF8E3482487E15E391E670DF0">
    <w:name w:val="0B9913EEF8E3482487E15E391E670DF0"/>
    <w:rsid w:val="009509FE"/>
  </w:style>
  <w:style w:type="paragraph" w:customStyle="1" w:styleId="28D218114E234DC2A59CE41E9CC38EBF">
    <w:name w:val="28D218114E234DC2A59CE41E9CC38EBF"/>
    <w:rsid w:val="009509FE"/>
  </w:style>
  <w:style w:type="paragraph" w:customStyle="1" w:styleId="50F336D9D86C45B6898979FA9813E570">
    <w:name w:val="50F336D9D86C45B6898979FA9813E570"/>
    <w:rsid w:val="009509FE"/>
  </w:style>
  <w:style w:type="paragraph" w:customStyle="1" w:styleId="CB3A6C48523A4F62AD92A706384C4CC9">
    <w:name w:val="CB3A6C48523A4F62AD92A706384C4CC9"/>
    <w:rsid w:val="009509FE"/>
  </w:style>
  <w:style w:type="paragraph" w:customStyle="1" w:styleId="0B1DD44E078E4BFEA09E8790606C52B5">
    <w:name w:val="0B1DD44E078E4BFEA09E8790606C52B5"/>
    <w:rsid w:val="009509FE"/>
  </w:style>
  <w:style w:type="paragraph" w:customStyle="1" w:styleId="BC9DF0D998CB47D9922E850CF75245C0">
    <w:name w:val="BC9DF0D998CB47D9922E850CF75245C0"/>
    <w:rsid w:val="009509FE"/>
  </w:style>
  <w:style w:type="paragraph" w:customStyle="1" w:styleId="81709344F6A64DB38C2213D575BA1896">
    <w:name w:val="81709344F6A64DB38C2213D575BA1896"/>
    <w:rsid w:val="009509FE"/>
  </w:style>
  <w:style w:type="paragraph" w:customStyle="1" w:styleId="7F7F43A514154C74AD004B8CFBAB0E11">
    <w:name w:val="7F7F43A514154C74AD004B8CFBAB0E11"/>
    <w:rsid w:val="009509FE"/>
  </w:style>
  <w:style w:type="paragraph" w:customStyle="1" w:styleId="EFC76118EF3E46AF8D01564B1321AB6B">
    <w:name w:val="EFC76118EF3E46AF8D01564B1321AB6B"/>
    <w:rsid w:val="009509FE"/>
  </w:style>
  <w:style w:type="paragraph" w:customStyle="1" w:styleId="077AE210FB0E4FE1AEDCC253D1473B99">
    <w:name w:val="077AE210FB0E4FE1AEDCC253D1473B99"/>
    <w:rsid w:val="009509FE"/>
  </w:style>
  <w:style w:type="paragraph" w:customStyle="1" w:styleId="BC3E6464BAF341D78CCC664DB7C4B8EC">
    <w:name w:val="BC3E6464BAF341D78CCC664DB7C4B8EC"/>
    <w:rsid w:val="009509FE"/>
  </w:style>
  <w:style w:type="paragraph" w:customStyle="1" w:styleId="899D55122DD646A48CB05F51D7E707CF">
    <w:name w:val="899D55122DD646A48CB05F51D7E707CF"/>
    <w:rsid w:val="009509FE"/>
  </w:style>
  <w:style w:type="paragraph" w:customStyle="1" w:styleId="92BCC5C7329147728027C5867F3D3F3A">
    <w:name w:val="92BCC5C7329147728027C5867F3D3F3A"/>
    <w:rsid w:val="009509FE"/>
  </w:style>
  <w:style w:type="paragraph" w:customStyle="1" w:styleId="686FB11B84F341DFB2BAC3F20B6FD71B">
    <w:name w:val="686FB11B84F341DFB2BAC3F20B6FD71B"/>
    <w:rsid w:val="009509FE"/>
  </w:style>
  <w:style w:type="paragraph" w:customStyle="1" w:styleId="1D8441F62C9445478265D1F89657011F">
    <w:name w:val="1D8441F62C9445478265D1F89657011F"/>
    <w:rsid w:val="009509FE"/>
  </w:style>
  <w:style w:type="paragraph" w:customStyle="1" w:styleId="5A7EB5BC4EC94BB6B5220DE2F5A88B59">
    <w:name w:val="5A7EB5BC4EC94BB6B5220DE2F5A88B59"/>
    <w:rsid w:val="009509FE"/>
  </w:style>
  <w:style w:type="paragraph" w:customStyle="1" w:styleId="395B2F1A64EE49F69D8D49E3023E1468">
    <w:name w:val="395B2F1A64EE49F69D8D49E3023E1468"/>
    <w:rsid w:val="009509FE"/>
  </w:style>
  <w:style w:type="paragraph" w:customStyle="1" w:styleId="7295699DE4BD44DEBD58328C39954E66">
    <w:name w:val="7295699DE4BD44DEBD58328C39954E66"/>
    <w:rsid w:val="009509FE"/>
  </w:style>
  <w:style w:type="paragraph" w:customStyle="1" w:styleId="37811DE009B947F2AE510E9CE22306E7">
    <w:name w:val="37811DE009B947F2AE510E9CE22306E7"/>
    <w:rsid w:val="009509FE"/>
  </w:style>
  <w:style w:type="paragraph" w:customStyle="1" w:styleId="504FC0AEC9C0469EB80F80D4D3CC1462">
    <w:name w:val="504FC0AEC9C0469EB80F80D4D3CC1462"/>
    <w:rsid w:val="009509FE"/>
  </w:style>
  <w:style w:type="paragraph" w:customStyle="1" w:styleId="D0B4B3C3D8944AE9906DCEA5ACE40935">
    <w:name w:val="D0B4B3C3D8944AE9906DCEA5ACE40935"/>
    <w:rsid w:val="009509FE"/>
  </w:style>
  <w:style w:type="paragraph" w:customStyle="1" w:styleId="25DD33FAD0964D7AA2D04C3C990F031B">
    <w:name w:val="25DD33FAD0964D7AA2D04C3C990F031B"/>
    <w:rsid w:val="009509FE"/>
  </w:style>
  <w:style w:type="paragraph" w:customStyle="1" w:styleId="B4E307ACF7AD4BCD8BB3BD507A674698">
    <w:name w:val="B4E307ACF7AD4BCD8BB3BD507A674698"/>
    <w:rsid w:val="009509FE"/>
  </w:style>
  <w:style w:type="paragraph" w:customStyle="1" w:styleId="22FC489937CB4879A5E129764DAD9091">
    <w:name w:val="22FC489937CB4879A5E129764DAD9091"/>
    <w:rsid w:val="009509FE"/>
  </w:style>
  <w:style w:type="paragraph" w:customStyle="1" w:styleId="A18CFD7A18D74206A8CEE204518564AA">
    <w:name w:val="A18CFD7A18D74206A8CEE204518564AA"/>
    <w:rsid w:val="009509FE"/>
  </w:style>
  <w:style w:type="paragraph" w:customStyle="1" w:styleId="1C8EEC5D49304D6DB148002F83F2153D">
    <w:name w:val="1C8EEC5D49304D6DB148002F83F2153D"/>
    <w:rsid w:val="009509FE"/>
  </w:style>
  <w:style w:type="paragraph" w:customStyle="1" w:styleId="AE9E8D147BFB4E73807DC0CC54E73F7E">
    <w:name w:val="AE9E8D147BFB4E73807DC0CC54E73F7E"/>
    <w:rsid w:val="009509FE"/>
  </w:style>
  <w:style w:type="paragraph" w:customStyle="1" w:styleId="9D82B5BB85AD4C1ABBC622DABEFD0EEB">
    <w:name w:val="9D82B5BB85AD4C1ABBC622DABEFD0EEB"/>
    <w:rsid w:val="009509FE"/>
  </w:style>
  <w:style w:type="paragraph" w:customStyle="1" w:styleId="5CC236BA52034026B66D3B55F8D76A89">
    <w:name w:val="5CC236BA52034026B66D3B55F8D76A89"/>
    <w:rsid w:val="009509FE"/>
  </w:style>
  <w:style w:type="paragraph" w:customStyle="1" w:styleId="3C72F782F4D948B1B292DE60EA0B1C2F">
    <w:name w:val="3C72F782F4D948B1B292DE60EA0B1C2F"/>
    <w:rsid w:val="009509FE"/>
  </w:style>
  <w:style w:type="paragraph" w:customStyle="1" w:styleId="EC360E439C614530BC8961B53D97960E">
    <w:name w:val="EC360E439C614530BC8961B53D97960E"/>
    <w:rsid w:val="009509FE"/>
  </w:style>
  <w:style w:type="paragraph" w:customStyle="1" w:styleId="3E2CDF90877641F58F29AC3A6C140FB1">
    <w:name w:val="3E2CDF90877641F58F29AC3A6C140FB1"/>
    <w:rsid w:val="009509FE"/>
  </w:style>
  <w:style w:type="paragraph" w:customStyle="1" w:styleId="E10CF642AF9440B8A84ACE8E67A57AA5">
    <w:name w:val="E10CF642AF9440B8A84ACE8E67A57AA5"/>
    <w:rsid w:val="009509FE"/>
  </w:style>
  <w:style w:type="paragraph" w:customStyle="1" w:styleId="FD1647682F7341D6BB09B320890E4926">
    <w:name w:val="FD1647682F7341D6BB09B320890E4926"/>
    <w:rsid w:val="009509FE"/>
  </w:style>
  <w:style w:type="paragraph" w:customStyle="1" w:styleId="22056872427C4479A3E37253543CA575">
    <w:name w:val="22056872427C4479A3E37253543CA575"/>
    <w:rsid w:val="009509FE"/>
  </w:style>
  <w:style w:type="paragraph" w:customStyle="1" w:styleId="BAE7AD643EA740CEBF1A954CCD3D1163">
    <w:name w:val="BAE7AD643EA740CEBF1A954CCD3D1163"/>
    <w:rsid w:val="009509FE"/>
  </w:style>
  <w:style w:type="paragraph" w:customStyle="1" w:styleId="A43C3B2D4A18415C8613E0683144FAE0">
    <w:name w:val="A43C3B2D4A18415C8613E0683144FAE0"/>
    <w:rsid w:val="009509FE"/>
  </w:style>
  <w:style w:type="paragraph" w:customStyle="1" w:styleId="35D6624E415345A6BB00F13188C2601B">
    <w:name w:val="35D6624E415345A6BB00F13188C2601B"/>
    <w:rsid w:val="009509FE"/>
  </w:style>
  <w:style w:type="paragraph" w:customStyle="1" w:styleId="E9E1AFE9BB754A04ADA1F2E898D0A54D">
    <w:name w:val="E9E1AFE9BB754A04ADA1F2E898D0A54D"/>
    <w:rsid w:val="009509FE"/>
  </w:style>
  <w:style w:type="paragraph" w:customStyle="1" w:styleId="5910E11986F74DEEB256DCCE34475B52">
    <w:name w:val="5910E11986F74DEEB256DCCE34475B52"/>
    <w:rsid w:val="009509FE"/>
  </w:style>
  <w:style w:type="paragraph" w:customStyle="1" w:styleId="83F988D23AAA4DFDB507688D3F19B264">
    <w:name w:val="83F988D23AAA4DFDB507688D3F19B264"/>
    <w:rsid w:val="009509FE"/>
  </w:style>
  <w:style w:type="paragraph" w:customStyle="1" w:styleId="AA56CB0AC0574C699D5C8F9426CB0032">
    <w:name w:val="AA56CB0AC0574C699D5C8F9426CB0032"/>
    <w:rsid w:val="009509FE"/>
  </w:style>
  <w:style w:type="paragraph" w:customStyle="1" w:styleId="103F66F8D24E43EDB1097D04642710F4">
    <w:name w:val="103F66F8D24E43EDB1097D04642710F4"/>
    <w:rsid w:val="009509FE"/>
  </w:style>
  <w:style w:type="paragraph" w:customStyle="1" w:styleId="C84C79DC36EB457FB4A5540F8359760B">
    <w:name w:val="C84C79DC36EB457FB4A5540F8359760B"/>
    <w:rsid w:val="009509FE"/>
  </w:style>
  <w:style w:type="paragraph" w:customStyle="1" w:styleId="189ED3EA359347D5B43F7B3905DC5FCD">
    <w:name w:val="189ED3EA359347D5B43F7B3905DC5FCD"/>
    <w:rsid w:val="009509FE"/>
  </w:style>
  <w:style w:type="paragraph" w:customStyle="1" w:styleId="B4A794DA72054CEAB71A464003F65CB8">
    <w:name w:val="B4A794DA72054CEAB71A464003F65CB8"/>
    <w:rsid w:val="009509FE"/>
  </w:style>
  <w:style w:type="paragraph" w:customStyle="1" w:styleId="B245DB2D3F8043A58E730C836038AB08">
    <w:name w:val="B245DB2D3F8043A58E730C836038AB08"/>
    <w:rsid w:val="009509FE"/>
  </w:style>
  <w:style w:type="paragraph" w:customStyle="1" w:styleId="3BDD35C410D44838B89188333052DF1E">
    <w:name w:val="3BDD35C410D44838B89188333052DF1E"/>
    <w:rsid w:val="009509FE"/>
  </w:style>
  <w:style w:type="paragraph" w:customStyle="1" w:styleId="E328F166449449A6BC6B8CF95F3F99ED">
    <w:name w:val="E328F166449449A6BC6B8CF95F3F99ED"/>
    <w:rsid w:val="009509FE"/>
  </w:style>
  <w:style w:type="paragraph" w:customStyle="1" w:styleId="E7DCB1DFE0024C43813DFAB2C64BF117">
    <w:name w:val="E7DCB1DFE0024C43813DFAB2C64BF117"/>
    <w:rsid w:val="009509FE"/>
  </w:style>
  <w:style w:type="paragraph" w:customStyle="1" w:styleId="073CBBAEDAAA412DA66AFDECF62BCA78">
    <w:name w:val="073CBBAEDAAA412DA66AFDECF62BCA78"/>
    <w:rsid w:val="009509FE"/>
  </w:style>
  <w:style w:type="paragraph" w:customStyle="1" w:styleId="6E1A3E12C6E64D969689BC94A30F54F0">
    <w:name w:val="6E1A3E12C6E64D969689BC94A30F54F0"/>
    <w:rsid w:val="009509FE"/>
  </w:style>
  <w:style w:type="paragraph" w:customStyle="1" w:styleId="1965015459014D49826AE8256EF43AFC">
    <w:name w:val="1965015459014D49826AE8256EF43AFC"/>
    <w:rsid w:val="009509FE"/>
  </w:style>
  <w:style w:type="paragraph" w:customStyle="1" w:styleId="D182D968E04641DA84F7ABEC261684CB">
    <w:name w:val="D182D968E04641DA84F7ABEC261684CB"/>
    <w:rsid w:val="009509FE"/>
  </w:style>
  <w:style w:type="paragraph" w:customStyle="1" w:styleId="929F2E8AB17A42848E9C3B7328B2FCF6">
    <w:name w:val="929F2E8AB17A42848E9C3B7328B2FCF6"/>
    <w:rsid w:val="009509FE"/>
  </w:style>
  <w:style w:type="paragraph" w:customStyle="1" w:styleId="E6683D805F9C4891A5999F9441B7A67B">
    <w:name w:val="E6683D805F9C4891A5999F9441B7A67B"/>
    <w:rsid w:val="009509FE"/>
  </w:style>
  <w:style w:type="paragraph" w:customStyle="1" w:styleId="4E3D34ED2D1249528A8E837870D15DB6">
    <w:name w:val="4E3D34ED2D1249528A8E837870D15DB6"/>
    <w:rsid w:val="009509FE"/>
  </w:style>
  <w:style w:type="paragraph" w:customStyle="1" w:styleId="7F32490BB2CE4E56A718C9222E64121E">
    <w:name w:val="7F32490BB2CE4E56A718C9222E64121E"/>
    <w:rsid w:val="009509FE"/>
  </w:style>
  <w:style w:type="paragraph" w:customStyle="1" w:styleId="A5ED799144EA40BABF5B965C2AE2BCF2">
    <w:name w:val="A5ED799144EA40BABF5B965C2AE2BCF2"/>
    <w:rsid w:val="009509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{7959A633-A460-4E79-8675-E9C4B2A983E6}tf00546271_win32</Template>
  <TotalTime>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2022-07-11T07:20:00Z</dcterms:created>
  <dcterms:modified xsi:type="dcterms:W3CDTF">2022-07-11T07:22:00Z</dcterms:modified>
</cp:coreProperties>
</file>